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E902" w14:textId="77777777" w:rsidR="002F6D72" w:rsidRDefault="00CC48C6" w:rsidP="009044D0">
      <w:pPr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Word </w:t>
      </w:r>
      <w:r w:rsidR="00241602">
        <w:rPr>
          <w:b/>
          <w:bCs/>
          <w:u w:val="single"/>
        </w:rPr>
        <w:t>with embedded objects</w:t>
      </w:r>
      <w:r>
        <w:rPr>
          <w:b/>
          <w:bCs/>
          <w:u w:val="single"/>
        </w:rPr>
        <w:t xml:space="preserve"> Sample</w:t>
      </w:r>
    </w:p>
    <w:p w14:paraId="7F34A5A6" w14:textId="77777777" w:rsidR="00241602" w:rsidRDefault="00241602" w:rsidP="00241602">
      <w:pPr>
        <w:bidi w:val="0"/>
        <w:jc w:val="center"/>
        <w:rPr>
          <w:b/>
          <w:bCs/>
          <w:u w:val="single"/>
        </w:rPr>
      </w:pPr>
    </w:p>
    <w:p w14:paraId="21C3CCCA" w14:textId="77777777" w:rsidR="00CC48C6" w:rsidRPr="00C051F1" w:rsidRDefault="00CC48C6" w:rsidP="0067568C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051F1">
        <w:rPr>
          <w:b/>
          <w:bCs/>
        </w:rPr>
        <w:t>Embedded ZIP with an executable inside it:</w:t>
      </w:r>
    </w:p>
    <w:p w14:paraId="6F94220B" w14:textId="77777777" w:rsidR="00CC48C6" w:rsidRDefault="00CC48C6" w:rsidP="00C051F1">
      <w:pPr>
        <w:bidi w:val="0"/>
      </w:pPr>
      <w:r>
        <w:object w:dxaOrig="2430" w:dyaOrig="811" w14:anchorId="2EFAFF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68.25pt" o:ole="">
            <v:imagedata r:id="rId8" o:title=""/>
          </v:shape>
          <o:OLEObject Type="Embed" ProgID="Package" ShapeID="_x0000_i1025" DrawAspect="Content" ObjectID="_1684951639" r:id="rId9"/>
        </w:object>
      </w:r>
    </w:p>
    <w:p w14:paraId="20EAF6D6" w14:textId="77777777" w:rsidR="00CC48C6" w:rsidRPr="00C051F1" w:rsidRDefault="00CC48C6" w:rsidP="0067568C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C051F1">
        <w:rPr>
          <w:b/>
          <w:bCs/>
        </w:rPr>
        <w:t>Embedded Script File:</w:t>
      </w:r>
    </w:p>
    <w:p w14:paraId="710C2683" w14:textId="77777777" w:rsidR="00CC48C6" w:rsidRDefault="00CC48C6" w:rsidP="00B56CE8">
      <w:pPr>
        <w:bidi w:val="0"/>
      </w:pPr>
      <w:r>
        <w:object w:dxaOrig="1544" w:dyaOrig="998" w14:anchorId="6E22B45F">
          <v:shape id="_x0000_i1026" type="#_x0000_t75" style="width:135.85pt;height:88.3pt" o:ole="">
            <v:imagedata r:id="rId10" o:title=""/>
          </v:shape>
          <o:OLEObject Type="Embed" ProgID="Package" ShapeID="_x0000_i1026" DrawAspect="Icon" ObjectID="_1684951640" r:id="rId11"/>
        </w:object>
      </w:r>
    </w:p>
    <w:p w14:paraId="7A2E6752" w14:textId="77777777" w:rsidR="00241602" w:rsidRDefault="00241602" w:rsidP="00241602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241602">
        <w:rPr>
          <w:b/>
          <w:bCs/>
        </w:rPr>
        <w:t>Embedded inline image:</w:t>
      </w:r>
    </w:p>
    <w:p w14:paraId="613EBF2E" w14:textId="77777777" w:rsidR="00241602" w:rsidRPr="00241602" w:rsidRDefault="00241602" w:rsidP="00241602">
      <w:pPr>
        <w:pStyle w:val="ListParagraph"/>
        <w:bidi w:val="0"/>
        <w:rPr>
          <w:b/>
          <w:bCs/>
        </w:rPr>
      </w:pPr>
    </w:p>
    <w:p w14:paraId="3F39346F" w14:textId="77777777" w:rsidR="00241602" w:rsidRDefault="00241602" w:rsidP="00241602">
      <w:pPr>
        <w:pStyle w:val="ListParagraph"/>
        <w:bidi w:val="0"/>
      </w:pPr>
      <w:r>
        <w:rPr>
          <w:noProof/>
        </w:rPr>
        <w:drawing>
          <wp:inline distT="0" distB="0" distL="0" distR="0" wp14:anchorId="446EA5CF" wp14:editId="63DBD56E">
            <wp:extent cx="2596249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489" cy="273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4F4F" w14:textId="77777777" w:rsidR="00241602" w:rsidRDefault="00241602" w:rsidP="00241602">
      <w:pPr>
        <w:bidi w:val="0"/>
      </w:pPr>
    </w:p>
    <w:p w14:paraId="7DF83A06" w14:textId="77777777" w:rsidR="00241602" w:rsidRDefault="00241602" w:rsidP="00241602">
      <w:pPr>
        <w:bidi w:val="0"/>
      </w:pPr>
    </w:p>
    <w:p w14:paraId="36D6FE74" w14:textId="77777777" w:rsidR="00241602" w:rsidRDefault="00241602" w:rsidP="00241602">
      <w:pPr>
        <w:bidi w:val="0"/>
      </w:pPr>
    </w:p>
    <w:p w14:paraId="70EC6ECC" w14:textId="77777777" w:rsidR="00241602" w:rsidRDefault="00241602" w:rsidP="00241602">
      <w:pPr>
        <w:bidi w:val="0"/>
      </w:pPr>
    </w:p>
    <w:p w14:paraId="39636CF7" w14:textId="77777777" w:rsidR="00241602" w:rsidRPr="00241602" w:rsidRDefault="00241602" w:rsidP="00C23CF5">
      <w:pPr>
        <w:pStyle w:val="ListParagraph"/>
        <w:numPr>
          <w:ilvl w:val="0"/>
          <w:numId w:val="18"/>
        </w:numPr>
        <w:bidi w:val="0"/>
        <w:rPr>
          <w:b/>
          <w:bCs/>
        </w:rPr>
      </w:pPr>
      <w:r w:rsidRPr="00241602">
        <w:rPr>
          <w:b/>
          <w:bCs/>
        </w:rPr>
        <w:lastRenderedPageBreak/>
        <w:t>Embedded OLE object (PowerPoint) type 1:</w:t>
      </w:r>
    </w:p>
    <w:p w14:paraId="4B12E57E" w14:textId="6D258D48" w:rsidR="00C051F1" w:rsidRPr="00B6549E" w:rsidRDefault="00241602" w:rsidP="00B6549E">
      <w:pPr>
        <w:pStyle w:val="ListParagraph"/>
        <w:bidi w:val="0"/>
        <w:rPr>
          <w:rtl/>
        </w:rPr>
      </w:pPr>
      <w:r>
        <w:object w:dxaOrig="7216" w:dyaOrig="5390" w14:anchorId="0397D7FF">
          <v:shape id="_x0000_i1027" type="#_x0000_t75" style="width:323.7pt;height:241.65pt" o:ole="">
            <v:imagedata r:id="rId13" o:title=""/>
          </v:shape>
          <o:OLEObject Type="Embed" ProgID="PowerPoint.Show.12" ShapeID="_x0000_i1027" DrawAspect="Content" ObjectID="_1684951641" r:id="rId14"/>
        </w:object>
      </w:r>
    </w:p>
    <w:sectPr w:rsidR="00C051F1" w:rsidRPr="00B6549E" w:rsidSect="007C42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2694" w:right="1800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74633" w14:textId="77777777" w:rsidR="004B665D" w:rsidRDefault="004B665D" w:rsidP="00987F08">
      <w:pPr>
        <w:spacing w:after="0" w:line="240" w:lineRule="auto"/>
      </w:pPr>
      <w:r>
        <w:separator/>
      </w:r>
    </w:p>
  </w:endnote>
  <w:endnote w:type="continuationSeparator" w:id="0">
    <w:p w14:paraId="3702062A" w14:textId="77777777" w:rsidR="004B665D" w:rsidRDefault="004B665D" w:rsidP="00987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0C155" w14:textId="77777777" w:rsidR="00BA690D" w:rsidRDefault="00BA6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0CA2" w14:textId="6B9DA1A5" w:rsidR="00987F08" w:rsidRDefault="00987F08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C640" w14:textId="77777777" w:rsidR="00BA690D" w:rsidRDefault="00BA6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E9A" w14:textId="77777777" w:rsidR="004B665D" w:rsidRDefault="004B665D" w:rsidP="00987F08">
      <w:pPr>
        <w:spacing w:after="0" w:line="240" w:lineRule="auto"/>
      </w:pPr>
      <w:r>
        <w:separator/>
      </w:r>
    </w:p>
  </w:footnote>
  <w:footnote w:type="continuationSeparator" w:id="0">
    <w:p w14:paraId="75FE57F2" w14:textId="77777777" w:rsidR="004B665D" w:rsidRDefault="004B665D" w:rsidP="00987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9008" w14:textId="77777777" w:rsidR="00BA690D" w:rsidRDefault="00BA6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16774" w14:textId="4E1736C9" w:rsidR="00987F08" w:rsidRDefault="00987F08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24FF" w14:textId="77777777" w:rsidR="00BA690D" w:rsidRDefault="00BA6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5B"/>
    <w:multiLevelType w:val="hybridMultilevel"/>
    <w:tmpl w:val="61D4A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6A5E"/>
    <w:multiLevelType w:val="hybridMultilevel"/>
    <w:tmpl w:val="0192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37EF7"/>
    <w:multiLevelType w:val="hybridMultilevel"/>
    <w:tmpl w:val="D35C2E22"/>
    <w:lvl w:ilvl="0" w:tplc="16B0D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CA550B"/>
    <w:multiLevelType w:val="hybridMultilevel"/>
    <w:tmpl w:val="D0B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857D0"/>
    <w:multiLevelType w:val="hybridMultilevel"/>
    <w:tmpl w:val="0680B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B0B50"/>
    <w:multiLevelType w:val="hybridMultilevel"/>
    <w:tmpl w:val="6F5A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D91"/>
    <w:multiLevelType w:val="hybridMultilevel"/>
    <w:tmpl w:val="2F7C3724"/>
    <w:lvl w:ilvl="0" w:tplc="684451B6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447C"/>
    <w:multiLevelType w:val="hybridMultilevel"/>
    <w:tmpl w:val="2EB8A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900EE"/>
    <w:multiLevelType w:val="hybridMultilevel"/>
    <w:tmpl w:val="653AE708"/>
    <w:lvl w:ilvl="0" w:tplc="62BE7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0A746B"/>
    <w:multiLevelType w:val="hybridMultilevel"/>
    <w:tmpl w:val="D64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4416C"/>
    <w:multiLevelType w:val="hybridMultilevel"/>
    <w:tmpl w:val="06D6A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E503B"/>
    <w:multiLevelType w:val="multilevel"/>
    <w:tmpl w:val="6798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43B4A"/>
    <w:multiLevelType w:val="hybridMultilevel"/>
    <w:tmpl w:val="1DF6A78C"/>
    <w:lvl w:ilvl="0" w:tplc="B82AB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82394E"/>
    <w:multiLevelType w:val="hybridMultilevel"/>
    <w:tmpl w:val="617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30E71"/>
    <w:multiLevelType w:val="hybridMultilevel"/>
    <w:tmpl w:val="D64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4216F3"/>
    <w:multiLevelType w:val="hybridMultilevel"/>
    <w:tmpl w:val="03AC5F7E"/>
    <w:lvl w:ilvl="0" w:tplc="452E7B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CC780E"/>
    <w:multiLevelType w:val="hybridMultilevel"/>
    <w:tmpl w:val="B19AED58"/>
    <w:lvl w:ilvl="0" w:tplc="D688DF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93FA5"/>
    <w:multiLevelType w:val="hybridMultilevel"/>
    <w:tmpl w:val="C0B8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7"/>
  </w:num>
  <w:num w:numId="5">
    <w:abstractNumId w:val="7"/>
  </w:num>
  <w:num w:numId="6">
    <w:abstractNumId w:val="5"/>
  </w:num>
  <w:num w:numId="7">
    <w:abstractNumId w:val="12"/>
  </w:num>
  <w:num w:numId="8">
    <w:abstractNumId w:val="10"/>
  </w:num>
  <w:num w:numId="9">
    <w:abstractNumId w:val="15"/>
  </w:num>
  <w:num w:numId="10">
    <w:abstractNumId w:val="2"/>
  </w:num>
  <w:num w:numId="11">
    <w:abstractNumId w:val="16"/>
  </w:num>
  <w:num w:numId="12">
    <w:abstractNumId w:val="14"/>
  </w:num>
  <w:num w:numId="13">
    <w:abstractNumId w:val="9"/>
  </w:num>
  <w:num w:numId="14">
    <w:abstractNumId w:val="6"/>
  </w:num>
  <w:num w:numId="15">
    <w:abstractNumId w:val="3"/>
  </w:num>
  <w:num w:numId="16">
    <w:abstractNumId w:val="8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CD"/>
    <w:rsid w:val="00005930"/>
    <w:rsid w:val="00022A80"/>
    <w:rsid w:val="00033F4D"/>
    <w:rsid w:val="0005281C"/>
    <w:rsid w:val="00053E2F"/>
    <w:rsid w:val="00057FDE"/>
    <w:rsid w:val="000856D3"/>
    <w:rsid w:val="00086FDA"/>
    <w:rsid w:val="000D1FB8"/>
    <w:rsid w:val="000E0B68"/>
    <w:rsid w:val="00104751"/>
    <w:rsid w:val="00117D57"/>
    <w:rsid w:val="001321C9"/>
    <w:rsid w:val="001653DF"/>
    <w:rsid w:val="00167B0A"/>
    <w:rsid w:val="001823F4"/>
    <w:rsid w:val="001B62DD"/>
    <w:rsid w:val="001C1D0A"/>
    <w:rsid w:val="001D22DE"/>
    <w:rsid w:val="001D2840"/>
    <w:rsid w:val="001E56D6"/>
    <w:rsid w:val="001F3B2B"/>
    <w:rsid w:val="002014F8"/>
    <w:rsid w:val="00241602"/>
    <w:rsid w:val="00286EE0"/>
    <w:rsid w:val="00297A31"/>
    <w:rsid w:val="002A3316"/>
    <w:rsid w:val="002A634D"/>
    <w:rsid w:val="002B3447"/>
    <w:rsid w:val="002D1242"/>
    <w:rsid w:val="002F0644"/>
    <w:rsid w:val="002F6D72"/>
    <w:rsid w:val="00321CBB"/>
    <w:rsid w:val="00346027"/>
    <w:rsid w:val="00372610"/>
    <w:rsid w:val="00374CEA"/>
    <w:rsid w:val="003A3EBC"/>
    <w:rsid w:val="003F423F"/>
    <w:rsid w:val="00402209"/>
    <w:rsid w:val="00424AE4"/>
    <w:rsid w:val="004B2252"/>
    <w:rsid w:val="004B665D"/>
    <w:rsid w:val="004B719A"/>
    <w:rsid w:val="004E611B"/>
    <w:rsid w:val="00501F6C"/>
    <w:rsid w:val="00504E28"/>
    <w:rsid w:val="0053488D"/>
    <w:rsid w:val="0054755E"/>
    <w:rsid w:val="0055037D"/>
    <w:rsid w:val="00553215"/>
    <w:rsid w:val="00554438"/>
    <w:rsid w:val="005A6448"/>
    <w:rsid w:val="005A6DC2"/>
    <w:rsid w:val="005D104A"/>
    <w:rsid w:val="005D63E3"/>
    <w:rsid w:val="0060429B"/>
    <w:rsid w:val="00605DF5"/>
    <w:rsid w:val="00620495"/>
    <w:rsid w:val="0065561E"/>
    <w:rsid w:val="006702EE"/>
    <w:rsid w:val="006744AB"/>
    <w:rsid w:val="0067568C"/>
    <w:rsid w:val="006A4C54"/>
    <w:rsid w:val="006C2EA9"/>
    <w:rsid w:val="006E2726"/>
    <w:rsid w:val="006E2904"/>
    <w:rsid w:val="006E5B54"/>
    <w:rsid w:val="006F3854"/>
    <w:rsid w:val="006F7DFF"/>
    <w:rsid w:val="0070479E"/>
    <w:rsid w:val="007132C2"/>
    <w:rsid w:val="007547A9"/>
    <w:rsid w:val="00773D62"/>
    <w:rsid w:val="00784362"/>
    <w:rsid w:val="00792A6B"/>
    <w:rsid w:val="007A6176"/>
    <w:rsid w:val="007C4227"/>
    <w:rsid w:val="007C5EF1"/>
    <w:rsid w:val="0083237A"/>
    <w:rsid w:val="008C21C8"/>
    <w:rsid w:val="008C5ED8"/>
    <w:rsid w:val="008F5817"/>
    <w:rsid w:val="009044D0"/>
    <w:rsid w:val="00922A51"/>
    <w:rsid w:val="00950DF8"/>
    <w:rsid w:val="00951E5C"/>
    <w:rsid w:val="00955D2C"/>
    <w:rsid w:val="00986AEC"/>
    <w:rsid w:val="00987F08"/>
    <w:rsid w:val="009C2503"/>
    <w:rsid w:val="009D0502"/>
    <w:rsid w:val="009F1969"/>
    <w:rsid w:val="00A21FE0"/>
    <w:rsid w:val="00A40358"/>
    <w:rsid w:val="00A6470F"/>
    <w:rsid w:val="00A7383D"/>
    <w:rsid w:val="00AA1FB3"/>
    <w:rsid w:val="00AA486C"/>
    <w:rsid w:val="00B02F58"/>
    <w:rsid w:val="00B06106"/>
    <w:rsid w:val="00B44ECA"/>
    <w:rsid w:val="00B44F10"/>
    <w:rsid w:val="00B56CE8"/>
    <w:rsid w:val="00B6549E"/>
    <w:rsid w:val="00B750C0"/>
    <w:rsid w:val="00BA40CF"/>
    <w:rsid w:val="00BA690D"/>
    <w:rsid w:val="00BB434A"/>
    <w:rsid w:val="00BB7FF2"/>
    <w:rsid w:val="00BC17F9"/>
    <w:rsid w:val="00BD3FE1"/>
    <w:rsid w:val="00BF0376"/>
    <w:rsid w:val="00BF7591"/>
    <w:rsid w:val="00C051F1"/>
    <w:rsid w:val="00C17B93"/>
    <w:rsid w:val="00C41F32"/>
    <w:rsid w:val="00C644EE"/>
    <w:rsid w:val="00C8302A"/>
    <w:rsid w:val="00C95C7E"/>
    <w:rsid w:val="00CA28DB"/>
    <w:rsid w:val="00CA2F07"/>
    <w:rsid w:val="00CC48C6"/>
    <w:rsid w:val="00CE3B92"/>
    <w:rsid w:val="00D10837"/>
    <w:rsid w:val="00D12509"/>
    <w:rsid w:val="00D77003"/>
    <w:rsid w:val="00D803D2"/>
    <w:rsid w:val="00D9289C"/>
    <w:rsid w:val="00D9391F"/>
    <w:rsid w:val="00E01F41"/>
    <w:rsid w:val="00E638DA"/>
    <w:rsid w:val="00EA12B9"/>
    <w:rsid w:val="00EA1B21"/>
    <w:rsid w:val="00EB6ECE"/>
    <w:rsid w:val="00EC1915"/>
    <w:rsid w:val="00EF5EC0"/>
    <w:rsid w:val="00F21DCD"/>
    <w:rsid w:val="00F314B4"/>
    <w:rsid w:val="00F338A0"/>
    <w:rsid w:val="00F42554"/>
    <w:rsid w:val="00F81DF1"/>
    <w:rsid w:val="00FA0AED"/>
    <w:rsid w:val="00FA5849"/>
    <w:rsid w:val="00FB69E1"/>
    <w:rsid w:val="00FC6FC8"/>
    <w:rsid w:val="00FD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29BD12"/>
  <w15:docId w15:val="{31397932-1EFE-4641-8DFB-29AFB645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F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F08"/>
  </w:style>
  <w:style w:type="paragraph" w:styleId="Footer">
    <w:name w:val="footer"/>
    <w:basedOn w:val="Normal"/>
    <w:link w:val="FooterChar"/>
    <w:uiPriority w:val="99"/>
    <w:unhideWhenUsed/>
    <w:rsid w:val="00987F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F08"/>
  </w:style>
  <w:style w:type="paragraph" w:styleId="BalloonText">
    <w:name w:val="Balloon Text"/>
    <w:basedOn w:val="Normal"/>
    <w:link w:val="BalloonTextChar"/>
    <w:uiPriority w:val="99"/>
    <w:semiHidden/>
    <w:unhideWhenUsed/>
    <w:rsid w:val="00987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D72"/>
    <w:pPr>
      <w:ind w:left="720"/>
      <w:contextualSpacing/>
    </w:pPr>
  </w:style>
  <w:style w:type="paragraph" w:customStyle="1" w:styleId="VBullet">
    <w:name w:val="V Bullet"/>
    <w:basedOn w:val="Normal"/>
    <w:link w:val="VBulletChar"/>
    <w:autoRedefine/>
    <w:uiPriority w:val="99"/>
    <w:rsid w:val="005D63E3"/>
    <w:pPr>
      <w:keepLines/>
      <w:widowControl w:val="0"/>
      <w:bidi w:val="0"/>
      <w:spacing w:after="60" w:line="280" w:lineRule="exact"/>
    </w:pPr>
    <w:rPr>
      <w:rFonts w:eastAsia="Times New Roman" w:cstheme="minorHAnsi"/>
    </w:rPr>
  </w:style>
  <w:style w:type="character" w:customStyle="1" w:styleId="VBulletChar">
    <w:name w:val="V Bullet Char"/>
    <w:link w:val="VBullet"/>
    <w:uiPriority w:val="99"/>
    <w:locked/>
    <w:rsid w:val="005D63E3"/>
    <w:rPr>
      <w:rFonts w:eastAsia="Times New Roman" w:cstheme="minorHAnsi"/>
    </w:rPr>
  </w:style>
  <w:style w:type="table" w:styleId="LightList">
    <w:name w:val="Light List"/>
    <w:basedOn w:val="TableNormal"/>
    <w:uiPriority w:val="61"/>
    <w:rsid w:val="00501F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50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1F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01F6C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01F6C"/>
    <w:rPr>
      <w:color w:val="2B579A"/>
      <w:shd w:val="clear" w:color="auto" w:fill="E6E6E6"/>
    </w:rPr>
  </w:style>
  <w:style w:type="character" w:customStyle="1" w:styleId="sc11">
    <w:name w:val="sc11"/>
    <w:basedOn w:val="DefaultParagraphFont"/>
    <w:rsid w:val="005A6DC2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5A6D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5A6DC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5A6DC2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DefaultParagraphFont"/>
    <w:rsid w:val="005A6DC2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PowerPoint_Presentation.ppt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l\Dropbox%20(Votiro)\Documentation\Templates\Nayeret_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7F09C9-453D-4AF3-B7F1-8D909479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Nayeret_English.dotx</Template>
  <TotalTime>2833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 Shafir</dc:creator>
  <cp:lastModifiedBy>Michael Tal</cp:lastModifiedBy>
  <cp:revision>87</cp:revision>
  <cp:lastPrinted>2017-03-28T16:52:00Z</cp:lastPrinted>
  <dcterms:created xsi:type="dcterms:W3CDTF">2017-03-16T09:07:00Z</dcterms:created>
  <dcterms:modified xsi:type="dcterms:W3CDTF">2021-06-11T18:21:00Z</dcterms:modified>
</cp:coreProperties>
</file>